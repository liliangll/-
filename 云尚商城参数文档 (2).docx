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B2" w:rsidRDefault="00A56CB2">
      <w:r>
        <w:rPr>
          <w:rFonts w:hint="eastAsia"/>
        </w:rPr>
        <w:t>云尚生态公众号</w:t>
      </w:r>
    </w:p>
    <w:p w:rsidR="00A56CB2" w:rsidRDefault="00A56CB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651525234434820805" style="width:270.75pt;height:20.25pt;visibility:visible">
            <v:imagedata r:id="rId4" o:title=""/>
          </v:shape>
        </w:pict>
      </w:r>
    </w:p>
    <w:p w:rsidR="00A56CB2" w:rsidRDefault="00A56CB2">
      <w:r>
        <w:rPr>
          <w:rFonts w:hint="eastAsia"/>
        </w:rPr>
        <w:t>云尚生态商户账号</w:t>
      </w:r>
    </w:p>
    <w:p w:rsidR="00A56CB2" w:rsidRDefault="00A56CB2">
      <w:r>
        <w:rPr>
          <w:rFonts w:hint="eastAsia"/>
        </w:rPr>
        <w:t>账号</w:t>
      </w:r>
      <w:r>
        <w:t>1382171702</w:t>
      </w:r>
    </w:p>
    <w:p w:rsidR="00A56CB2" w:rsidRDefault="00A56CB2">
      <w:r>
        <w:rPr>
          <w:rFonts w:hint="eastAsia"/>
        </w:rPr>
        <w:t>密码</w:t>
      </w:r>
      <w:r>
        <w:t>710158</w:t>
      </w:r>
    </w:p>
    <w:p w:rsidR="00A56CB2" w:rsidRDefault="00A56CB2">
      <w:r>
        <w:rPr>
          <w:rFonts w:hint="eastAsia"/>
        </w:rPr>
        <w:t>商户回调</w:t>
      </w:r>
      <w:r>
        <w:t>key eYEDg3BDluzNVtKvj3y1GzkU4TVQ0vN5</w:t>
      </w:r>
    </w:p>
    <w:p w:rsidR="00A56CB2" w:rsidRDefault="00A56CB2"/>
    <w:p w:rsidR="00A56CB2" w:rsidRDefault="00A56CB2">
      <w:pPr>
        <w:rPr>
          <w:rFonts w:ascii="微软雅黑" w:eastAsia="微软雅黑" w:hAnsi="微软雅黑" w:cs="微软雅黑"/>
        </w:rPr>
      </w:pPr>
      <w:r>
        <w:rPr>
          <w:rFonts w:hint="eastAsia"/>
        </w:rPr>
        <w:t>公众号</w:t>
      </w:r>
      <w:r>
        <w:t xml:space="preserve">appid </w:t>
      </w:r>
      <w: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  <w:t>wxb0b79f2db57ddd6c</w:t>
      </w:r>
    </w:p>
    <w:p w:rsidR="00A56CB2" w:rsidRDefault="00A56CB2">
      <w:r>
        <w:rPr>
          <w:rFonts w:hint="eastAsia"/>
        </w:rPr>
        <w:t>公众号</w:t>
      </w:r>
      <w:r>
        <w:t>secret  d163f18a1b5d2d7379da644633f8964f</w:t>
      </w:r>
    </w:p>
    <w:p w:rsidR="00A56CB2" w:rsidRDefault="00A56CB2">
      <w:r>
        <w:rPr>
          <w:noProof/>
        </w:rPr>
        <w:pict>
          <v:shape id="图片 1" o:spid="_x0000_i1026" type="#_x0000_t75" style="width:414pt;height:221.25pt;visibility:visible">
            <v:imagedata r:id="rId5" o:title=""/>
          </v:shape>
        </w:pict>
      </w:r>
    </w:p>
    <w:p w:rsidR="00A56CB2" w:rsidRDefault="00A56CB2">
      <w:pPr>
        <w:rPr>
          <w:b/>
          <w:bCs/>
          <w:sz w:val="32"/>
          <w:szCs w:val="32"/>
        </w:rPr>
      </w:pPr>
      <w:hyperlink r:id="rId6" w:history="1">
        <w:r>
          <w:rPr>
            <w:rStyle w:val="Hyperlink"/>
            <w:b/>
            <w:bCs/>
            <w:sz w:val="32"/>
            <w:szCs w:val="32"/>
          </w:rPr>
          <w:t>http://market.sunyoo51.com/admin</w:t>
        </w:r>
      </w:hyperlink>
    </w:p>
    <w:p w:rsidR="00A56CB2" w:rsidRDefault="00A56CB2">
      <w:pPr>
        <w:rPr>
          <w:b/>
          <w:bCs/>
          <w:sz w:val="32"/>
          <w:szCs w:val="32"/>
        </w:rPr>
      </w:pPr>
    </w:p>
    <w:p w:rsidR="00A56CB2" w:rsidRDefault="00A56CB2">
      <w:pPr>
        <w:rPr>
          <w:b/>
          <w:bCs/>
          <w:sz w:val="32"/>
          <w:szCs w:val="32"/>
        </w:rPr>
      </w:pPr>
      <w:hyperlink r:id="rId7" w:history="1">
        <w:r>
          <w:rPr>
            <w:rStyle w:val="Hyperlink"/>
            <w:b/>
            <w:bCs/>
            <w:sz w:val="32"/>
            <w:szCs w:val="32"/>
          </w:rPr>
          <w:t>http://shop.sunyoo51.com/h5/weixinAuth</w:t>
        </w:r>
      </w:hyperlink>
    </w:p>
    <w:p w:rsidR="00A56CB2" w:rsidRDefault="00A56CB2">
      <w:pPr>
        <w:rPr>
          <w:b/>
          <w:bCs/>
          <w:sz w:val="32"/>
          <w:szCs w:val="32"/>
        </w:rPr>
      </w:pPr>
      <w:r w:rsidRPr="00B157ED">
        <w:rPr>
          <w:b/>
          <w:bCs/>
          <w:sz w:val="32"/>
          <w:szCs w:val="32"/>
        </w:rPr>
        <w:object w:dxaOrig="3480" w:dyaOrig="840">
          <v:shape id="_x0000_i1027" type="#_x0000_t75" style="width:174pt;height:42.75pt" o:ole="">
            <v:imagedata r:id="rId8" o:title=""/>
          </v:shape>
          <o:OLEObject Type="Embed" ProgID="Package" ShapeID="_x0000_i1027" DrawAspect="Content" ObjectID="_1588008079" r:id="rId9"/>
        </w:object>
      </w:r>
    </w:p>
    <w:p w:rsidR="00A56CB2" w:rsidRDefault="00A56CB2">
      <w:r>
        <w:rPr>
          <w:rFonts w:hint="eastAsia"/>
        </w:rPr>
        <w:t>云尚生态配置备注</w:t>
      </w:r>
    </w:p>
    <w:p w:rsidR="00A56CB2" w:rsidRDefault="00A56CB2">
      <w:pPr>
        <w:pStyle w:val="Heading4"/>
        <w:widowControl/>
        <w:spacing w:beforeAutospacing="0" w:afterAutospacing="0"/>
        <w:ind w:right="300"/>
        <w:rPr>
          <w:rFonts w:ascii="Helvetica Neue" w:hAnsi="Helvetica Neue" w:cs="Helvetica Neue"/>
          <w:color w:val="8D8D8D"/>
          <w:sz w:val="21"/>
          <w:szCs w:val="21"/>
        </w:rPr>
      </w:pPr>
      <w:r>
        <w:rPr>
          <w:rFonts w:cs="宋体" w:hint="eastAsia"/>
          <w:color w:val="8D8D8D"/>
          <w:sz w:val="21"/>
          <w:szCs w:val="21"/>
        </w:rPr>
        <w:t>业务域名</w:t>
      </w:r>
    </w:p>
    <w:p w:rsidR="00A56CB2" w:rsidRDefault="00A56CB2">
      <w:pPr>
        <w:pStyle w:val="NormalWeb"/>
        <w:widowControl/>
        <w:wordWrap w:val="0"/>
        <w:spacing w:beforeAutospacing="0" w:afterAutospacing="0"/>
        <w:rPr>
          <w:rFonts w:ascii="Helvetica Neue" w:hAnsi="Helvetica Neue" w:cs="Helvetica Neue"/>
          <w:color w:val="222222"/>
          <w:sz w:val="21"/>
          <w:szCs w:val="21"/>
        </w:rPr>
      </w:pPr>
      <w:r>
        <w:rPr>
          <w:rFonts w:ascii="Helvetica Neue" w:hAnsi="Helvetica Neue" w:cs="Helvetica Neue"/>
          <w:color w:val="222222"/>
          <w:sz w:val="21"/>
          <w:szCs w:val="21"/>
        </w:rPr>
        <w:t>shop.sunyoo51.com</w:t>
      </w:r>
    </w:p>
    <w:p w:rsidR="00A56CB2" w:rsidRDefault="00A56CB2">
      <w:pPr>
        <w:pStyle w:val="Heading4"/>
        <w:widowControl/>
        <w:spacing w:beforeAutospacing="0" w:afterAutospacing="0"/>
        <w:ind w:right="300"/>
        <w:rPr>
          <w:rFonts w:ascii="Helvetica Neue" w:hAnsi="Helvetica Neue" w:cs="Helvetica Neue"/>
          <w:color w:val="8D8D8D"/>
          <w:sz w:val="21"/>
          <w:szCs w:val="21"/>
        </w:rPr>
      </w:pPr>
      <w:r>
        <w:rPr>
          <w:rFonts w:ascii="Helvetica Neue" w:hAnsi="Helvetica Neue" w:cs="Helvetica Neue"/>
          <w:color w:val="8D8D8D"/>
          <w:sz w:val="21"/>
          <w:szCs w:val="21"/>
        </w:rPr>
        <w:t>JS</w:t>
      </w:r>
      <w:r>
        <w:rPr>
          <w:rFonts w:cs="宋体" w:hint="eastAsia"/>
          <w:color w:val="8D8D8D"/>
          <w:sz w:val="21"/>
          <w:szCs w:val="21"/>
        </w:rPr>
        <w:t>接口安全域名</w:t>
      </w:r>
    </w:p>
    <w:p w:rsidR="00A56CB2" w:rsidRDefault="00A56CB2">
      <w:pPr>
        <w:pStyle w:val="Heading4"/>
        <w:widowControl/>
        <w:spacing w:beforeAutospacing="0" w:afterAutospacing="0"/>
        <w:ind w:right="300"/>
        <w:rPr>
          <w:rFonts w:ascii="Helvetica Neue" w:hAnsi="Helvetica Neue" w:cs="Helvetica Neue"/>
          <w:color w:val="222222"/>
          <w:sz w:val="21"/>
          <w:szCs w:val="21"/>
        </w:rPr>
      </w:pPr>
      <w:r>
        <w:rPr>
          <w:rFonts w:ascii="Helvetica Neue" w:hAnsi="Helvetica Neue" w:cs="Helvetica Neue"/>
          <w:color w:val="222222"/>
          <w:sz w:val="21"/>
          <w:szCs w:val="21"/>
        </w:rPr>
        <w:t>sunyoo51.com</w:t>
      </w:r>
    </w:p>
    <w:p w:rsidR="00A56CB2" w:rsidRDefault="00A56CB2"/>
    <w:p w:rsidR="00A56CB2" w:rsidRDefault="00A56CB2">
      <w:pPr>
        <w:pStyle w:val="NormalWeb"/>
        <w:widowControl/>
        <w:wordWrap w:val="0"/>
        <w:spacing w:beforeAutospacing="0" w:afterAutospacing="0"/>
        <w:rPr>
          <w:rFonts w:ascii="Helvetica Neue" w:hAnsi="Helvetica Neue" w:cs="Helvetica Neue"/>
          <w:color w:val="222222"/>
          <w:sz w:val="21"/>
          <w:szCs w:val="21"/>
        </w:rPr>
      </w:pPr>
      <w:r>
        <w:rPr>
          <w:rFonts w:ascii="Helvetica Neue" w:hAnsi="Helvetica Neue" w:cs="Helvetica Neue" w:hint="eastAsia"/>
          <w:color w:val="222222"/>
          <w:sz w:val="21"/>
          <w:szCs w:val="21"/>
        </w:rPr>
        <w:t>快递鸟接口账号</w:t>
      </w:r>
    </w:p>
    <w:p w:rsidR="00A56CB2" w:rsidRDefault="00A56CB2">
      <w:pPr>
        <w:pStyle w:val="NormalWeb"/>
        <w:widowControl/>
        <w:wordWrap w:val="0"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宋体" w:cs="宋体"/>
        </w:rPr>
        <w:br/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13524900247</w:t>
      </w:r>
    </w:p>
    <w:p w:rsidR="00A56CB2" w:rsidRDefault="00A56CB2">
      <w:pPr>
        <w:pStyle w:val="NormalWeb"/>
        <w:widowControl/>
        <w:wordWrap w:val="0"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a123123</w:t>
      </w:r>
    </w:p>
    <w:p w:rsidR="00A56CB2" w:rsidRPr="009C0F85" w:rsidRDefault="00A56CB2">
      <w:pPr>
        <w:rPr>
          <w:color w:val="FF0000"/>
        </w:rPr>
      </w:pPr>
      <w:r w:rsidRPr="009C0F85">
        <w:rPr>
          <w:rFonts w:hint="eastAsia"/>
          <w:color w:val="FF0000"/>
        </w:rPr>
        <w:t>服务器地址</w:t>
      </w:r>
      <w:r w:rsidRPr="009C0F85">
        <w:rPr>
          <w:color w:val="FF0000"/>
        </w:rPr>
        <w:t>115.159.84.147  market.sunyoo51.com</w:t>
      </w:r>
    </w:p>
    <w:p w:rsidR="00A56CB2" w:rsidRPr="009C0F85" w:rsidRDefault="00A56CB2">
      <w:pPr>
        <w:rPr>
          <w:color w:val="FF0000"/>
        </w:rPr>
      </w:pPr>
    </w:p>
    <w:p w:rsidR="00A56CB2" w:rsidRPr="009C0F85" w:rsidRDefault="00A56CB2">
      <w:pPr>
        <w:rPr>
          <w:color w:val="FF0000"/>
        </w:rPr>
      </w:pPr>
      <w:r w:rsidRPr="009C0F85">
        <w:rPr>
          <w:color w:val="FF0000"/>
        </w:rPr>
        <w:t xml:space="preserve">root </w:t>
      </w:r>
    </w:p>
    <w:p w:rsidR="00A56CB2" w:rsidRPr="009C0F85" w:rsidRDefault="00A56CB2">
      <w:pPr>
        <w:rPr>
          <w:color w:val="FF0000"/>
        </w:rPr>
      </w:pPr>
      <w:r w:rsidRPr="009C0F85">
        <w:rPr>
          <w:color w:val="FF0000"/>
        </w:rPr>
        <w:t>Shop888!</w:t>
      </w:r>
    </w:p>
    <w:p w:rsidR="00A56CB2" w:rsidRDefault="00A56CB2"/>
    <w:p w:rsidR="00A56CB2" w:rsidRDefault="00A56CB2">
      <w:r>
        <w:t xml:space="preserve">mysql   </w:t>
      </w:r>
      <w:r>
        <w:rPr>
          <w:rFonts w:hint="eastAsia"/>
        </w:rPr>
        <w:t>端口</w:t>
      </w:r>
      <w:r>
        <w:t xml:space="preserve">3306 </w:t>
      </w:r>
    </w:p>
    <w:p w:rsidR="00A56CB2" w:rsidRDefault="00A56CB2">
      <w:r>
        <w:t>Sy2557shop</w:t>
      </w:r>
    </w:p>
    <w:p w:rsidR="00A56CB2" w:rsidRDefault="00A56CB2"/>
    <w:p w:rsidR="00A56CB2" w:rsidRDefault="00A56CB2">
      <w:bookmarkStart w:id="0" w:name="_GoBack"/>
      <w:bookmarkEnd w:id="0"/>
    </w:p>
    <w:sectPr w:rsidR="00A56CB2" w:rsidSect="00B15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57ED"/>
    <w:rsid w:val="00096160"/>
    <w:rsid w:val="00240387"/>
    <w:rsid w:val="008C285D"/>
    <w:rsid w:val="009C0F85"/>
    <w:rsid w:val="00A56CB2"/>
    <w:rsid w:val="00AA3EA4"/>
    <w:rsid w:val="00AF136D"/>
    <w:rsid w:val="00B157ED"/>
    <w:rsid w:val="00BD72B3"/>
    <w:rsid w:val="00DC0CC9"/>
    <w:rsid w:val="00E81C4D"/>
    <w:rsid w:val="00FC300C"/>
    <w:rsid w:val="3BB8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7ED"/>
    <w:pPr>
      <w:widowControl w:val="0"/>
      <w:jc w:val="both"/>
    </w:pPr>
    <w:rPr>
      <w:rFonts w:ascii="Calibri" w:hAnsi="Calibri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157ED"/>
    <w:pPr>
      <w:spacing w:beforeAutospacing="1" w:afterAutospacing="1"/>
      <w:jc w:val="left"/>
      <w:outlineLvl w:val="3"/>
    </w:pPr>
    <w:rPr>
      <w:rFonts w:ascii="宋体" w:hAnsi="宋体"/>
      <w:b/>
      <w:kern w:val="0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mbria" w:eastAsia="宋体" w:hAnsi="Cambria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B157ED"/>
    <w:pPr>
      <w:spacing w:beforeAutospacing="1" w:afterAutospacing="1"/>
      <w:jc w:val="left"/>
    </w:pPr>
    <w:rPr>
      <w:kern w:val="0"/>
      <w:sz w:val="24"/>
    </w:rPr>
  </w:style>
  <w:style w:type="character" w:styleId="Hyperlink">
    <w:name w:val="Hyperlink"/>
    <w:basedOn w:val="DefaultParagraphFont"/>
    <w:uiPriority w:val="99"/>
    <w:rsid w:val="00B157E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hyperlink" Target="http://shop.sunyoo51.com/h5/weixinAu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rket.sunyoo51.com/adm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399</TotalTime>
  <Pages>2</Pages>
  <Words>77</Words>
  <Characters>444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云尚生态公众号</dc:title>
  <dc:subject/>
  <dc:creator>1</dc:creator>
  <cp:keywords/>
  <dc:description/>
  <cp:lastModifiedBy>AutoBVT</cp:lastModifiedBy>
  <cp:revision>3</cp:revision>
  <dcterms:created xsi:type="dcterms:W3CDTF">2018-04-27T09:22:00Z</dcterms:created>
  <dcterms:modified xsi:type="dcterms:W3CDTF">2018-05-16T12:35:00Z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